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实验五：秒表实验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一、实验目的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、综合运用所学的理论知识（数码管、按键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、定时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计数器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），通过实践加强对所学知识的理解，具备设计单片机应用系统的能力。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、通过本次试验，增强自己的动手能力。认识单片机在日常生活中的应用的广泛性，实用性。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二、实验设备</w:t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PC机一台；单片机开发板；Keil C51软件集成开发环境；Proteus仿真软件；STC-ISP下载软件。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实验原理图</w:t>
      </w:r>
    </w:p>
    <w:p>
      <w:pPr>
        <w:numPr>
          <w:ilvl w:val="0"/>
          <w:numId w:val="0"/>
        </w:numPr>
        <w:spacing w:after="0"/>
        <w:ind w:leftChars="0"/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606040" cy="2865755"/>
            <wp:effectExtent l="0" t="0" r="381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2865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89505" cy="2876550"/>
            <wp:effectExtent l="0" t="0" r="1079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950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四、实验内容</w:t>
      </w:r>
    </w:p>
    <w:p>
      <w:pPr>
        <w:numPr>
          <w:ilvl w:val="0"/>
          <w:numId w:val="0"/>
        </w:numPr>
        <w:ind w:firstLine="560" w:firstLineChars="2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制作简易秒表，用四位数码管显示计时时间，利用四位共阳级的数码管显示时间（从右到左依次显示秒，十秒，分，十分，当秒数到达60s时向分钟进一，当分钟达到60min时全部清零从头开始）。当第一次按下计时功能键时，秒表开始计时，并显示；第二次按下计时功能键时，停止计时，将计时的时间值送到数码管显示；如果计到59分59秒，将重新开始从0计时；第三次按下计时功能键，数码管全部清零。再次按一下计时功能键，则重复上述计时过程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五、实验步骤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1、根据题目要求画出流程图，对实验有总体概念；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2、程序的设计；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3、将程序下载到单片机开发板上，观察并记录实验现象。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六、实验报告要求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1、写出正确的C51源程序。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2、粘贴彩打仿真电路运行图。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3、字迹工整，图表规范。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七、实验小结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ind w:firstLine="140" w:firstLineChars="50"/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2ACBE1"/>
    <w:multiLevelType w:val="singleLevel"/>
    <w:tmpl w:val="AF2ACBE1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C77EB0"/>
    <w:rsid w:val="08076307"/>
    <w:rsid w:val="2536317E"/>
    <w:rsid w:val="41EA734E"/>
    <w:rsid w:val="6D535020"/>
    <w:rsid w:val="74C7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spacing w:after="120"/>
      <w:ind w:left="420" w:leftChars="200"/>
    </w:pPr>
    <w:rPr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ycx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2018-06-27T08:42:00Z</dcterms:created>
  <dc:creator>彭小军</dc:creator>
  <cp:lastModifiedBy>彭小军</cp:lastModifiedBy>
  <dcterms:modified xsi:type="dcterms:W3CDTF">2018-07-01T14:28:22Z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