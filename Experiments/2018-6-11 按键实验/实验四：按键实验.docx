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实验四：按键实验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实验目的：</w:t>
      </w:r>
    </w:p>
    <w:p>
      <w:pPr>
        <w:spacing w:after="0"/>
        <w:ind w:left="420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1、理解机械式按键产生抖动的原因；</w:t>
      </w:r>
    </w:p>
    <w:p>
      <w:pPr>
        <w:spacing w:after="0" w:line="38" w:lineRule="exact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</w:p>
    <w:p>
      <w:pPr>
        <w:spacing w:after="0"/>
        <w:ind w:left="420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2、掌握软件延时消除按键抖动的原理；</w:t>
      </w:r>
    </w:p>
    <w:p>
      <w:pPr>
        <w:spacing w:after="0" w:line="38" w:lineRule="exact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</w:p>
    <w:p>
      <w:pPr>
        <w:numPr>
          <w:ilvl w:val="0"/>
          <w:numId w:val="1"/>
        </w:numPr>
        <w:spacing w:after="0"/>
        <w:ind w:left="420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熟练掌握延时程序的具体设计调试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；</w:t>
      </w:r>
    </w:p>
    <w:p>
      <w:pPr>
        <w:numPr>
          <w:ilvl w:val="0"/>
          <w:numId w:val="1"/>
        </w:numPr>
        <w:spacing w:after="0"/>
        <w:ind w:left="420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掌握蜂鸣器的驱动方法；</w:t>
      </w:r>
    </w:p>
    <w:p>
      <w:pPr>
        <w:numPr>
          <w:ilvl w:val="0"/>
          <w:numId w:val="1"/>
        </w:numPr>
        <w:spacing w:after="0"/>
        <w:ind w:left="420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进一步熟悉数码管的驱动方法。</w:t>
      </w:r>
    </w:p>
    <w:p>
      <w:pPr>
        <w:numPr>
          <w:ilvl w:val="0"/>
          <w:numId w:val="2"/>
        </w:numPr>
        <w:spacing w:after="0"/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实验仪器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电脑、单片机开发板。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实验原理图</w:t>
      </w:r>
    </w:p>
    <w:p>
      <w:pPr>
        <w:numPr>
          <w:numId w:val="0"/>
        </w:numPr>
        <w:spacing w:after="0"/>
        <w:ind w:left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606040" cy="286575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9505" cy="2876550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实验步骤</w:t>
      </w:r>
    </w:p>
    <w:p>
      <w:pPr>
        <w:numPr>
          <w:numId w:val="0"/>
        </w:numPr>
        <w:spacing w:after="0"/>
        <w:ind w:leftChars="0" w:firstLine="560" w:firstLineChars="20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1.在单片机开发板上用按键控制蜂鸣器响，要求用KEIL软件编程控制一个按键，当按键按下时，蜂鸣器响，观察并记录实验现象，并打印正确的C51源程序。</w:t>
      </w:r>
    </w:p>
    <w:p>
      <w:pPr>
        <w:numPr>
          <w:ilvl w:val="0"/>
          <w:numId w:val="0"/>
        </w:numPr>
        <w:spacing w:after="0"/>
        <w:ind w:leftChars="0" w:firstLine="560" w:firstLineChars="20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2.在开发板上用一个按键控制一个数码管亮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，每按一下按键，数码管显示加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1（0-9循环显示），观察并记录实验现象，并打印开发板运行图和正确的C51源程序。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五、实验报告要求</w:t>
      </w:r>
    </w:p>
    <w:p>
      <w:pPr>
        <w:numPr>
          <w:ilvl w:val="0"/>
          <w:numId w:val="0"/>
        </w:numPr>
        <w:spacing w:after="0"/>
        <w:ind w:leftChars="0" w:firstLine="560" w:firstLineChars="20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1.每一步按要求记录实验现象，并打印开发板运行图和正确的C51源程序。</w:t>
      </w:r>
    </w:p>
    <w:p>
      <w:pPr>
        <w:numPr>
          <w:ilvl w:val="0"/>
          <w:numId w:val="0"/>
        </w:numPr>
        <w:spacing w:after="0"/>
        <w:ind w:leftChars="0" w:firstLine="560" w:firstLineChars="20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2.字迹工整，图标规范。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六、实验小结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BB6C8B"/>
    <w:multiLevelType w:val="singleLevel"/>
    <w:tmpl w:val="A9BB6C8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2303A9B"/>
    <w:multiLevelType w:val="singleLevel"/>
    <w:tmpl w:val="72303A9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842FE"/>
    <w:rsid w:val="0F3E3C5F"/>
    <w:rsid w:val="2C0842FE"/>
    <w:rsid w:val="6D535020"/>
    <w:rsid w:val="72D3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yc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2018-06-07T08:13:00Z</dcterms:created>
  <dc:creator>xycx</dc:creator>
  <cp:lastModifiedBy>xycx</cp:lastModifiedBy>
  <dcterms:modified xsi:type="dcterms:W3CDTF">2018-06-08T09:02:49Z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